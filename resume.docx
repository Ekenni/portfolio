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65"/>
      </w:tblGrid>
      <w:tr w:rsidR="00692703" w:rsidRPr="00CF1A49" w14:paraId="695A1BDC" w14:textId="77777777" w:rsidTr="00951F79">
        <w:trPr>
          <w:trHeight w:hRule="exact" w:val="1582"/>
        </w:trPr>
        <w:tc>
          <w:tcPr>
            <w:tcW w:w="9165" w:type="dxa"/>
            <w:tcMar>
              <w:top w:w="0" w:type="dxa"/>
              <w:bottom w:w="0" w:type="dxa"/>
            </w:tcMar>
          </w:tcPr>
          <w:p w14:paraId="2A552E4A" w14:textId="593E037A" w:rsidR="00692703" w:rsidRPr="00951F79" w:rsidRDefault="00BA39D0" w:rsidP="00BA39D0">
            <w:pPr>
              <w:pStyle w:val="Title"/>
              <w:rPr>
                <w:sz w:val="56"/>
              </w:rPr>
            </w:pPr>
            <w:r w:rsidRPr="00951F79">
              <w:rPr>
                <w:sz w:val="56"/>
              </w:rPr>
              <w:t>Emma Kennington</w:t>
            </w:r>
          </w:p>
          <w:p w14:paraId="20DD83F5" w14:textId="63D138AA" w:rsidR="00692703" w:rsidRPr="00CF1A49" w:rsidRDefault="00BA39D0" w:rsidP="00913946">
            <w:pPr>
              <w:pStyle w:val="ContactInfo"/>
              <w:contextualSpacing w:val="0"/>
            </w:pPr>
            <w:r>
              <w:t>57020 225</w:t>
            </w:r>
            <w:r w:rsidRPr="00D82C82">
              <w:rPr>
                <w:vertAlign w:val="superscript"/>
              </w:rPr>
              <w:t>th</w:t>
            </w:r>
            <w:r>
              <w:t xml:space="preserve"> St, Glenwood IA 51534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9226065E20049DCAF3FBC068F018DD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307-389-1915 </w:t>
            </w:r>
            <w:sdt>
              <w:sdtPr>
                <w:alias w:val="Divider dot:"/>
                <w:tag w:val="Divider dot:"/>
                <w:id w:val="-360893899"/>
                <w:placeholder>
                  <w:docPart w:val="BCCE7E494B1743138693FE94CD8B966C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emmalovek@gmail.com</w:t>
            </w:r>
          </w:p>
          <w:p w14:paraId="6D1C14E2" w14:textId="1981D0BA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2B7A5F64" w14:textId="77777777" w:rsidTr="00951F79">
        <w:trPr>
          <w:trHeight w:val="474"/>
        </w:trPr>
        <w:tc>
          <w:tcPr>
            <w:tcW w:w="9165" w:type="dxa"/>
            <w:tcMar>
              <w:top w:w="432" w:type="dxa"/>
            </w:tcMar>
          </w:tcPr>
          <w:p w14:paraId="40EBA734" w14:textId="364B69E3" w:rsidR="001755A8" w:rsidRPr="00CF1A49" w:rsidRDefault="00BA39D0" w:rsidP="00913946">
            <w:pPr>
              <w:contextualSpacing w:val="0"/>
            </w:pPr>
            <w:r>
              <w:t>Iowa Western graduate seeking to obtain a position</w:t>
            </w:r>
            <w:r w:rsidR="00B7134D">
              <w:t xml:space="preserve"> in </w:t>
            </w:r>
            <w:r w:rsidR="003914AD">
              <w:t>web design</w:t>
            </w:r>
            <w:r w:rsidR="0092571A">
              <w:t xml:space="preserve"> </w:t>
            </w:r>
            <w:r w:rsidR="002C1DF0">
              <w:t>w</w:t>
            </w:r>
            <w:r>
              <w:t>here I can</w:t>
            </w:r>
            <w:r w:rsidR="003914AD">
              <w:t xml:space="preserve"> </w:t>
            </w:r>
            <w:r>
              <w:t xml:space="preserve">and use my skills in HTML, CSS, </w:t>
            </w:r>
            <w:r w:rsidR="003F556F">
              <w:t>and Design</w:t>
            </w:r>
            <w:r w:rsidR="003914AD">
              <w:t xml:space="preserve"> and gain </w:t>
            </w:r>
            <w:r w:rsidR="003E2CBB">
              <w:t xml:space="preserve">new </w:t>
            </w:r>
            <w:r w:rsidR="003914AD">
              <w:t>experience</w:t>
            </w:r>
            <w:r>
              <w:t xml:space="preserve">.                           </w:t>
            </w:r>
          </w:p>
        </w:tc>
      </w:tr>
    </w:tbl>
    <w:p w14:paraId="5F9F31D2" w14:textId="11AA0ACD" w:rsidR="007A420A" w:rsidRPr="00CF1A49" w:rsidRDefault="0051053E" w:rsidP="004E01EB">
      <w:pPr>
        <w:pStyle w:val="Heading1"/>
      </w:pPr>
      <w:r>
        <w:t>Work History</w:t>
      </w:r>
    </w:p>
    <w:tbl>
      <w:tblPr>
        <w:tblStyle w:val="TableGrid"/>
        <w:tblW w:w="5340" w:type="pct"/>
        <w:tblInd w:w="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72"/>
      </w:tblGrid>
      <w:tr w:rsidR="001D0BF1" w:rsidRPr="00CF1A49" w14:paraId="37BE9871" w14:textId="77777777" w:rsidTr="00951F79">
        <w:trPr>
          <w:trHeight w:val="1558"/>
        </w:trPr>
        <w:tc>
          <w:tcPr>
            <w:tcW w:w="9971" w:type="dxa"/>
          </w:tcPr>
          <w:p w14:paraId="22BE3CBB" w14:textId="10E33E67" w:rsidR="007A420A" w:rsidRPr="007A420A" w:rsidRDefault="007A420A" w:rsidP="007A420A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June 2022 - Present</w:t>
            </w:r>
          </w:p>
          <w:p w14:paraId="772CA075" w14:textId="2E224D24" w:rsidR="007A420A" w:rsidRPr="007A420A" w:rsidRDefault="007A420A" w:rsidP="007A420A">
            <w:pPr>
              <w:spacing w:after="40"/>
              <w:contextualSpacing w:val="0"/>
              <w:outlineLvl w:val="1"/>
              <w:rPr>
                <w:rFonts w:ascii="Arial" w:eastAsia="Arial" w:hAnsi="Arial" w:cs="Times New Roman"/>
                <w:b/>
                <w:caps/>
                <w:color w:val="262626"/>
                <w:sz w:val="26"/>
                <w:szCs w:val="26"/>
                <w:lang w:val="en-GB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Interactive design</w:t>
            </w:r>
            <w:r w:rsidR="003914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er, </w:t>
            </w:r>
            <w:r w:rsidR="006940BD">
              <w:rPr>
                <w:rFonts w:eastAsiaTheme="majorEastAsia" w:cstheme="majorBidi"/>
                <w:caps/>
                <w:smallCaps/>
                <w:sz w:val="26"/>
                <w:szCs w:val="26"/>
              </w:rPr>
              <w:t>Sandhills global, Lincoln, ne</w:t>
            </w:r>
          </w:p>
          <w:p w14:paraId="7A70D7B8" w14:textId="598089A0" w:rsidR="007A420A" w:rsidRDefault="007A420A" w:rsidP="006940BD">
            <w:pPr>
              <w:contextualSpacing w:val="0"/>
              <w:rPr>
                <w:lang w:val="en-GB"/>
              </w:rPr>
            </w:pPr>
            <w:r w:rsidRPr="007A420A">
              <w:rPr>
                <w:lang w:val="en-GB"/>
              </w:rPr>
              <w:t xml:space="preserve">- </w:t>
            </w:r>
            <w:r w:rsidR="006940BD">
              <w:rPr>
                <w:lang w:val="en-GB"/>
              </w:rPr>
              <w:t>Communicate with Sales Representative</w:t>
            </w:r>
            <w:r w:rsidR="003F556F">
              <w:rPr>
                <w:lang w:val="en-GB"/>
              </w:rPr>
              <w:t>s</w:t>
            </w:r>
            <w:r w:rsidR="006940BD">
              <w:rPr>
                <w:lang w:val="en-GB"/>
              </w:rPr>
              <w:t xml:space="preserve"> to update content and designs for customer websites.</w:t>
            </w:r>
          </w:p>
          <w:p w14:paraId="557793D6" w14:textId="73295DF1" w:rsidR="006940BD" w:rsidRDefault="006940BD" w:rsidP="006940BD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F518E6">
              <w:rPr>
                <w:lang w:val="en-GB"/>
              </w:rPr>
              <w:t xml:space="preserve">Create </w:t>
            </w:r>
            <w:r w:rsidR="003F556F">
              <w:rPr>
                <w:lang w:val="en-GB"/>
              </w:rPr>
              <w:t xml:space="preserve">unique </w:t>
            </w:r>
            <w:r w:rsidR="009E2F93">
              <w:rPr>
                <w:lang w:val="en-GB"/>
              </w:rPr>
              <w:t>mock-up</w:t>
            </w:r>
            <w:r w:rsidR="003914AD">
              <w:rPr>
                <w:lang w:val="en-GB"/>
              </w:rPr>
              <w:t xml:space="preserve"> designs</w:t>
            </w:r>
            <w:r w:rsidR="00F518E6">
              <w:rPr>
                <w:lang w:val="en-GB"/>
              </w:rPr>
              <w:t xml:space="preserve"> for customers</w:t>
            </w:r>
            <w:r w:rsidR="003914AD">
              <w:rPr>
                <w:lang w:val="en-GB"/>
              </w:rPr>
              <w:t xml:space="preserve"> using photoshop</w:t>
            </w:r>
            <w:r w:rsidR="00F518E6">
              <w:rPr>
                <w:lang w:val="en-GB"/>
              </w:rPr>
              <w:t xml:space="preserve">. </w:t>
            </w:r>
          </w:p>
          <w:p w14:paraId="495AA30F" w14:textId="03708EA4" w:rsidR="009E2F93" w:rsidRPr="007A420A" w:rsidRDefault="009E2F93" w:rsidP="006940BD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>- Build professional websites using HTML</w:t>
            </w:r>
            <w:r w:rsidR="0083740A">
              <w:rPr>
                <w:lang w:val="en-GB"/>
              </w:rPr>
              <w:t>, CSS, and knowledge of SEO</w:t>
            </w:r>
            <w:r w:rsidR="003914AD">
              <w:rPr>
                <w:lang w:val="en-GB"/>
              </w:rPr>
              <w:t>.</w:t>
            </w:r>
          </w:p>
          <w:p w14:paraId="320C4894" w14:textId="77777777" w:rsidR="007A420A" w:rsidRPr="007A420A" w:rsidRDefault="007A420A" w:rsidP="001D0BF1">
            <w:pPr>
              <w:pStyle w:val="Heading3"/>
              <w:contextualSpacing w:val="0"/>
              <w:rPr>
                <w:lang w:val="en-GB"/>
              </w:rPr>
            </w:pPr>
          </w:p>
          <w:p w14:paraId="70BBA8D8" w14:textId="77955736" w:rsidR="001D0BF1" w:rsidRPr="00CF1A49" w:rsidRDefault="00840C30" w:rsidP="001D0BF1">
            <w:pPr>
              <w:pStyle w:val="Heading3"/>
              <w:contextualSpacing w:val="0"/>
            </w:pPr>
            <w:r>
              <w:t>March 2018</w:t>
            </w:r>
            <w:r w:rsidR="001D0BF1" w:rsidRPr="00CF1A49">
              <w:t xml:space="preserve"> – </w:t>
            </w:r>
            <w:r w:rsidR="003914AD">
              <w:t>December 2022</w:t>
            </w:r>
          </w:p>
          <w:p w14:paraId="6A495CA1" w14:textId="1419721D" w:rsidR="001D0BF1" w:rsidRPr="00CF1A49" w:rsidRDefault="00840C30" w:rsidP="001D0BF1">
            <w:pPr>
              <w:pStyle w:val="Heading2"/>
              <w:contextualSpacing w:val="0"/>
            </w:pPr>
            <w:r>
              <w:t>Bartender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Ameristar casino, council bluffs, ia</w:t>
            </w:r>
          </w:p>
          <w:p w14:paraId="493F7437" w14:textId="56898230" w:rsidR="00840C30" w:rsidRDefault="00840C30" w:rsidP="00840C30">
            <w:pPr>
              <w:rPr>
                <w:lang w:val="en-GB"/>
              </w:rPr>
            </w:pPr>
            <w:r>
              <w:rPr>
                <w:lang w:val="en-GB"/>
              </w:rPr>
              <w:t xml:space="preserve">- Trained new </w:t>
            </w:r>
            <w:r w:rsidR="002C7FCD">
              <w:rPr>
                <w:lang w:val="en-GB"/>
              </w:rPr>
              <w:t>employees</w:t>
            </w:r>
            <w:r>
              <w:rPr>
                <w:lang w:val="en-GB"/>
              </w:rPr>
              <w:t xml:space="preserve"> for the company.</w:t>
            </w:r>
          </w:p>
          <w:p w14:paraId="225A2DE3" w14:textId="6280FBC7" w:rsidR="00840C30" w:rsidRDefault="00840C30" w:rsidP="00840C30">
            <w:pPr>
              <w:rPr>
                <w:lang w:val="en-GB"/>
              </w:rPr>
            </w:pPr>
            <w:r>
              <w:rPr>
                <w:lang w:val="en-GB"/>
              </w:rPr>
              <w:t>- Used customer service skills to upsell and serve drinks to guest</w:t>
            </w:r>
            <w:r w:rsidR="00C01FC8">
              <w:rPr>
                <w:lang w:val="en-GB"/>
              </w:rPr>
              <w:t>s</w:t>
            </w:r>
            <w:r>
              <w:rPr>
                <w:lang w:val="en-GB"/>
              </w:rPr>
              <w:t>.</w:t>
            </w:r>
          </w:p>
          <w:p w14:paraId="1B737790" w14:textId="7BCF2692" w:rsidR="001E3120" w:rsidRPr="00840C30" w:rsidRDefault="00840C30" w:rsidP="001D0BF1">
            <w:pPr>
              <w:rPr>
                <w:lang w:val="en-GB"/>
              </w:rPr>
            </w:pPr>
            <w:r>
              <w:rPr>
                <w:lang w:val="en-GB"/>
              </w:rPr>
              <w:t>- Monitored cash re</w:t>
            </w:r>
            <w:r w:rsidR="002C7FCD">
              <w:rPr>
                <w:lang w:val="en-GB"/>
              </w:rPr>
              <w:t>g</w:t>
            </w:r>
            <w:r>
              <w:rPr>
                <w:lang w:val="en-GB"/>
              </w:rPr>
              <w:t>ister and prepared paperwork for cash accountability.</w:t>
            </w:r>
          </w:p>
        </w:tc>
      </w:tr>
    </w:tbl>
    <w:tbl>
      <w:tblPr>
        <w:tblStyle w:val="TableGrid"/>
        <w:tblpPr w:leftFromText="180" w:rightFromText="180" w:vertAnchor="text" w:horzAnchor="margin" w:tblpY="805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9736FE" w:rsidRPr="009E2F93" w14:paraId="1AC133AA" w14:textId="77777777" w:rsidTr="003F556F">
        <w:trPr>
          <w:trHeight w:val="3226"/>
        </w:trPr>
        <w:tc>
          <w:tcPr>
            <w:tcW w:w="9337" w:type="dxa"/>
          </w:tcPr>
          <w:p w14:paraId="085D9E88" w14:textId="19FBF6AB" w:rsidR="009736FE" w:rsidRPr="00CF1A49" w:rsidRDefault="009736FE" w:rsidP="009736FE">
            <w:pPr>
              <w:pStyle w:val="Heading3"/>
              <w:contextualSpacing w:val="0"/>
            </w:pPr>
            <w:r>
              <w:t xml:space="preserve">August 2020 – </w:t>
            </w:r>
            <w:r w:rsidR="003F556F">
              <w:t>December 2022</w:t>
            </w:r>
            <w:r>
              <w:t xml:space="preserve"> </w:t>
            </w:r>
          </w:p>
          <w:p w14:paraId="0A976C20" w14:textId="77777777" w:rsidR="009736FE" w:rsidRDefault="009736FE" w:rsidP="009736FE">
            <w:pPr>
              <w:pStyle w:val="Heading2"/>
              <w:contextualSpacing w:val="0"/>
              <w:rPr>
                <w:rStyle w:val="SubtleReference"/>
              </w:rPr>
            </w:pPr>
            <w:r>
              <w:t>Web design and development A.A.S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Iowa Western</w:t>
            </w:r>
          </w:p>
          <w:p w14:paraId="2F228FA6" w14:textId="15902C4F" w:rsidR="003F556F" w:rsidRDefault="003F556F" w:rsidP="009736FE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3914AD">
              <w:rPr>
                <w:lang w:val="en-GB"/>
              </w:rPr>
              <w:t>Completed A.A.S in web design and development</w:t>
            </w:r>
            <w:r>
              <w:rPr>
                <w:lang w:val="en-GB"/>
              </w:rPr>
              <w:t>.</w:t>
            </w:r>
          </w:p>
          <w:p w14:paraId="5902908F" w14:textId="77777777" w:rsidR="003F556F" w:rsidRDefault="003F556F" w:rsidP="003F556F">
            <w:pPr>
              <w:contextualSpacing w:val="0"/>
            </w:pPr>
          </w:p>
          <w:p w14:paraId="268FF1C4" w14:textId="41895C68" w:rsidR="003F556F" w:rsidRPr="00CF1A49" w:rsidRDefault="003F556F" w:rsidP="003F556F">
            <w:pPr>
              <w:pStyle w:val="Heading3"/>
              <w:contextualSpacing w:val="0"/>
            </w:pPr>
            <w:r>
              <w:t xml:space="preserve">August 2020 – May 2022 </w:t>
            </w:r>
          </w:p>
          <w:p w14:paraId="72E9E2A2" w14:textId="531EC7B6" w:rsidR="003F556F" w:rsidRDefault="003F556F" w:rsidP="003F556F">
            <w:pPr>
              <w:pStyle w:val="Heading2"/>
              <w:contextualSpacing w:val="0"/>
              <w:rPr>
                <w:rStyle w:val="SubtleReference"/>
              </w:rPr>
            </w:pPr>
            <w:r>
              <w:t xml:space="preserve">Programing, </w:t>
            </w:r>
            <w:r>
              <w:rPr>
                <w:rStyle w:val="SubtleReference"/>
              </w:rPr>
              <w:t>Iowa Western</w:t>
            </w:r>
          </w:p>
          <w:p w14:paraId="11A84B1B" w14:textId="51868035" w:rsidR="003F556F" w:rsidRDefault="003F556F" w:rsidP="003F556F">
            <w:pPr>
              <w:contextualSpacing w:val="0"/>
            </w:pPr>
            <w:r>
              <w:t>-Completed Computer programing certificate.</w:t>
            </w:r>
          </w:p>
          <w:p w14:paraId="7B5E9C88" w14:textId="77777777" w:rsidR="003F556F" w:rsidRPr="003F556F" w:rsidRDefault="003F556F" w:rsidP="009736FE">
            <w:pPr>
              <w:contextualSpacing w:val="0"/>
            </w:pPr>
          </w:p>
          <w:p w14:paraId="75FCC2C8" w14:textId="77777777" w:rsidR="003F556F" w:rsidRDefault="003F556F" w:rsidP="003F556F">
            <w:pPr>
              <w:pStyle w:val="Heading3"/>
              <w:contextualSpacing w:val="0"/>
            </w:pPr>
            <w:r>
              <w:t xml:space="preserve">2012 – 2016 </w:t>
            </w:r>
          </w:p>
          <w:p w14:paraId="7CC95A34" w14:textId="77777777" w:rsidR="003F556F" w:rsidRDefault="003F556F" w:rsidP="003F556F">
            <w:pPr>
              <w:pStyle w:val="Heading3"/>
              <w:contextualSpacing w:val="0"/>
              <w:rPr>
                <w:rStyle w:val="SubtleReference"/>
                <w:b/>
              </w:rPr>
            </w:pPr>
            <w:r>
              <w:t xml:space="preserve"> </w:t>
            </w:r>
            <w:r w:rsidRPr="0051053E">
              <w:rPr>
                <w:color w:val="006C00"/>
                <w:sz w:val="26"/>
                <w:szCs w:val="26"/>
              </w:rPr>
              <w:t>High School Diploma</w:t>
            </w:r>
            <w:r w:rsidRPr="0051053E">
              <w:rPr>
                <w:color w:val="008000"/>
                <w:sz w:val="26"/>
                <w:szCs w:val="26"/>
              </w:rPr>
              <w:t>,</w:t>
            </w:r>
            <w:r w:rsidRPr="0051053E">
              <w:rPr>
                <w:color w:val="FF0000"/>
              </w:rPr>
              <w:t xml:space="preserve"> </w:t>
            </w:r>
            <w:r>
              <w:rPr>
                <w:rStyle w:val="SubtleReference"/>
              </w:rPr>
              <w:t>Star Valley High School</w:t>
            </w:r>
          </w:p>
          <w:p w14:paraId="1BEAD384" w14:textId="447D056D" w:rsidR="003F556F" w:rsidRPr="00682708" w:rsidRDefault="003F556F" w:rsidP="009736FE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8B2F8B81A3A1482483DB0B2878BF1568"/>
        </w:placeholder>
        <w:temporary/>
        <w:showingPlcHdr/>
        <w15:appearance w15:val="hidden"/>
      </w:sdtPr>
      <w:sdtContent>
        <w:p w14:paraId="4B84E9F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sdt>
      <w:sdtPr>
        <w:alias w:val="Skills:"/>
        <w:tag w:val="Skills:"/>
        <w:id w:val="-1392877668"/>
        <w:placeholder>
          <w:docPart w:val="4DFEE0D4772B4BA9B3555D34C8E5F10F"/>
        </w:placeholder>
        <w:temporary/>
        <w:showingPlcHdr/>
        <w15:appearance w15:val="hidden"/>
      </w:sdtPr>
      <w:sdtContent>
        <w:p w14:paraId="4919B47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5F5FBBF" w14:textId="77777777" w:rsidTr="00CF1A49">
        <w:tc>
          <w:tcPr>
            <w:tcW w:w="4675" w:type="dxa"/>
          </w:tcPr>
          <w:p w14:paraId="7A2E150B" w14:textId="04D1CE0D" w:rsidR="001E3120" w:rsidRPr="006E1507" w:rsidRDefault="00682708" w:rsidP="006E1507">
            <w:pPr>
              <w:pStyle w:val="ListBullet"/>
              <w:contextualSpacing w:val="0"/>
            </w:pPr>
            <w:r>
              <w:t>Proficient in</w:t>
            </w:r>
            <w:r w:rsidR="00965FBE">
              <w:t xml:space="preserve"> CSS</w:t>
            </w:r>
            <w:r>
              <w:t xml:space="preserve"> and HTML</w:t>
            </w:r>
          </w:p>
          <w:p w14:paraId="54EA4DF1" w14:textId="456CAC56" w:rsidR="001F4E6D" w:rsidRPr="006E1507" w:rsidRDefault="003914AD" w:rsidP="006E1507">
            <w:pPr>
              <w:pStyle w:val="ListBullet"/>
              <w:contextualSpacing w:val="0"/>
            </w:pPr>
            <w:r>
              <w:t>Proficient in</w:t>
            </w:r>
            <w:r w:rsidR="007A420A">
              <w:t xml:space="preserve"> </w:t>
            </w:r>
            <w:r w:rsidR="0092571A">
              <w:t>Adobe Dreamweaver</w:t>
            </w:r>
            <w:r>
              <w:t xml:space="preserve"> and Photoshop</w:t>
            </w:r>
            <w:r w:rsidR="00965FBE"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14:paraId="3BBCF5A3" w14:textId="1CE6E630" w:rsidR="003A0632" w:rsidRPr="006E1507" w:rsidRDefault="00B7134D" w:rsidP="006E1507">
            <w:pPr>
              <w:pStyle w:val="ListBullet"/>
              <w:contextualSpacing w:val="0"/>
            </w:pPr>
            <w:r>
              <w:t>Basic Knowledge of PHP</w:t>
            </w:r>
            <w:r w:rsidR="00682708">
              <w:t xml:space="preserve">, </w:t>
            </w:r>
            <w:proofErr w:type="gramStart"/>
            <w:r w:rsidR="00682708">
              <w:t>J</w:t>
            </w:r>
            <w:r w:rsidR="003914AD">
              <w:t>ava</w:t>
            </w:r>
            <w:r w:rsidR="00682708">
              <w:t>S</w:t>
            </w:r>
            <w:r w:rsidR="003914AD">
              <w:t>cript</w:t>
            </w:r>
            <w:proofErr w:type="gramEnd"/>
            <w:r>
              <w:t xml:space="preserve"> and </w:t>
            </w:r>
            <w:r w:rsidR="003914AD">
              <w:t>My</w:t>
            </w:r>
            <w:r>
              <w:t>SQL.</w:t>
            </w:r>
          </w:p>
          <w:p w14:paraId="308413BD" w14:textId="751C35DB" w:rsidR="001E3120" w:rsidRPr="006E1507" w:rsidRDefault="0092571A" w:rsidP="00965FBE">
            <w:pPr>
              <w:pStyle w:val="ListBullet"/>
              <w:contextualSpacing w:val="0"/>
            </w:pPr>
            <w:r>
              <w:t>Familiar with Adobe Illustrator.</w:t>
            </w:r>
          </w:p>
        </w:tc>
      </w:tr>
    </w:tbl>
    <w:p w14:paraId="7FBE3D08" w14:textId="218139B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BA41" w14:textId="77777777" w:rsidR="00CD7012" w:rsidRDefault="00CD7012" w:rsidP="0068194B">
      <w:r>
        <w:separator/>
      </w:r>
    </w:p>
    <w:p w14:paraId="78294506" w14:textId="77777777" w:rsidR="00CD7012" w:rsidRDefault="00CD7012"/>
    <w:p w14:paraId="6249E94B" w14:textId="77777777" w:rsidR="00CD7012" w:rsidRDefault="00CD7012"/>
  </w:endnote>
  <w:endnote w:type="continuationSeparator" w:id="0">
    <w:p w14:paraId="1DF63F3F" w14:textId="77777777" w:rsidR="00CD7012" w:rsidRDefault="00CD7012" w:rsidP="0068194B">
      <w:r>
        <w:continuationSeparator/>
      </w:r>
    </w:p>
    <w:p w14:paraId="0AE5244A" w14:textId="77777777" w:rsidR="00CD7012" w:rsidRDefault="00CD7012"/>
    <w:p w14:paraId="13ADDA8A" w14:textId="77777777" w:rsidR="00CD7012" w:rsidRDefault="00CD7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DA83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1CE3" w14:textId="77777777" w:rsidR="00CD7012" w:rsidRDefault="00CD7012" w:rsidP="0068194B">
      <w:r>
        <w:separator/>
      </w:r>
    </w:p>
    <w:p w14:paraId="20FCF088" w14:textId="77777777" w:rsidR="00CD7012" w:rsidRDefault="00CD7012"/>
    <w:p w14:paraId="22A4507F" w14:textId="77777777" w:rsidR="00CD7012" w:rsidRDefault="00CD7012"/>
  </w:footnote>
  <w:footnote w:type="continuationSeparator" w:id="0">
    <w:p w14:paraId="62E9995F" w14:textId="77777777" w:rsidR="00CD7012" w:rsidRDefault="00CD7012" w:rsidP="0068194B">
      <w:r>
        <w:continuationSeparator/>
      </w:r>
    </w:p>
    <w:p w14:paraId="36ADB372" w14:textId="77777777" w:rsidR="00CD7012" w:rsidRDefault="00CD7012"/>
    <w:p w14:paraId="40C9DF66" w14:textId="77777777" w:rsidR="00CD7012" w:rsidRDefault="00CD70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D70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03D177" wp14:editId="1787A9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62154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5615349">
    <w:abstractNumId w:val="9"/>
  </w:num>
  <w:num w:numId="2" w16cid:durableId="1376197562">
    <w:abstractNumId w:val="8"/>
  </w:num>
  <w:num w:numId="3" w16cid:durableId="1108088413">
    <w:abstractNumId w:val="7"/>
  </w:num>
  <w:num w:numId="4" w16cid:durableId="1792939393">
    <w:abstractNumId w:val="6"/>
  </w:num>
  <w:num w:numId="5" w16cid:durableId="133455683">
    <w:abstractNumId w:val="10"/>
  </w:num>
  <w:num w:numId="6" w16cid:durableId="1111896045">
    <w:abstractNumId w:val="3"/>
  </w:num>
  <w:num w:numId="7" w16cid:durableId="243615756">
    <w:abstractNumId w:val="11"/>
  </w:num>
  <w:num w:numId="8" w16cid:durableId="593974712">
    <w:abstractNumId w:val="2"/>
  </w:num>
  <w:num w:numId="9" w16cid:durableId="881793474">
    <w:abstractNumId w:val="12"/>
  </w:num>
  <w:num w:numId="10" w16cid:durableId="1939479137">
    <w:abstractNumId w:val="5"/>
  </w:num>
  <w:num w:numId="11" w16cid:durableId="1369992164">
    <w:abstractNumId w:val="4"/>
  </w:num>
  <w:num w:numId="12" w16cid:durableId="1825271283">
    <w:abstractNumId w:val="1"/>
  </w:num>
  <w:num w:numId="13" w16cid:durableId="85619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0"/>
    <w:rsid w:val="000001EF"/>
    <w:rsid w:val="00007322"/>
    <w:rsid w:val="00007728"/>
    <w:rsid w:val="00022EB2"/>
    <w:rsid w:val="00024584"/>
    <w:rsid w:val="00024730"/>
    <w:rsid w:val="00036EA8"/>
    <w:rsid w:val="00055E95"/>
    <w:rsid w:val="0007021F"/>
    <w:rsid w:val="000720C6"/>
    <w:rsid w:val="00073274"/>
    <w:rsid w:val="000A7A03"/>
    <w:rsid w:val="000B2BA5"/>
    <w:rsid w:val="000F2F8C"/>
    <w:rsid w:val="0010006E"/>
    <w:rsid w:val="001045A8"/>
    <w:rsid w:val="00111AC0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584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1DF0"/>
    <w:rsid w:val="002C7FCD"/>
    <w:rsid w:val="002D23C5"/>
    <w:rsid w:val="002D6137"/>
    <w:rsid w:val="002E7E61"/>
    <w:rsid w:val="002F05E5"/>
    <w:rsid w:val="002F254D"/>
    <w:rsid w:val="002F30E4"/>
    <w:rsid w:val="00300BDC"/>
    <w:rsid w:val="00307140"/>
    <w:rsid w:val="00316DFF"/>
    <w:rsid w:val="00325B57"/>
    <w:rsid w:val="00336056"/>
    <w:rsid w:val="003544E1"/>
    <w:rsid w:val="00366398"/>
    <w:rsid w:val="003914AD"/>
    <w:rsid w:val="003A0632"/>
    <w:rsid w:val="003A30E5"/>
    <w:rsid w:val="003A6ADF"/>
    <w:rsid w:val="003B5928"/>
    <w:rsid w:val="003C46CA"/>
    <w:rsid w:val="003D380F"/>
    <w:rsid w:val="003E160D"/>
    <w:rsid w:val="003E2CBB"/>
    <w:rsid w:val="003F1D5F"/>
    <w:rsid w:val="003F556F"/>
    <w:rsid w:val="003F7428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83A"/>
    <w:rsid w:val="004C2D5D"/>
    <w:rsid w:val="004C33E1"/>
    <w:rsid w:val="004E01EB"/>
    <w:rsid w:val="004E2794"/>
    <w:rsid w:val="00510392"/>
    <w:rsid w:val="0051053E"/>
    <w:rsid w:val="00513E2A"/>
    <w:rsid w:val="005510B7"/>
    <w:rsid w:val="00566A35"/>
    <w:rsid w:val="0056701E"/>
    <w:rsid w:val="005740D7"/>
    <w:rsid w:val="005850FD"/>
    <w:rsid w:val="005A0F26"/>
    <w:rsid w:val="005A1B10"/>
    <w:rsid w:val="005A6850"/>
    <w:rsid w:val="005B1B1B"/>
    <w:rsid w:val="005B2834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708"/>
    <w:rsid w:val="00692703"/>
    <w:rsid w:val="006940BD"/>
    <w:rsid w:val="006A1962"/>
    <w:rsid w:val="006B5D48"/>
    <w:rsid w:val="006B7D7B"/>
    <w:rsid w:val="006C1A5E"/>
    <w:rsid w:val="006D49E8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87690"/>
    <w:rsid w:val="0079206B"/>
    <w:rsid w:val="00796076"/>
    <w:rsid w:val="007A420A"/>
    <w:rsid w:val="007C0566"/>
    <w:rsid w:val="007C606B"/>
    <w:rsid w:val="007E6A61"/>
    <w:rsid w:val="007F6292"/>
    <w:rsid w:val="00801140"/>
    <w:rsid w:val="00803404"/>
    <w:rsid w:val="00824C22"/>
    <w:rsid w:val="00834955"/>
    <w:rsid w:val="0083740A"/>
    <w:rsid w:val="00840C30"/>
    <w:rsid w:val="00855B59"/>
    <w:rsid w:val="00860461"/>
    <w:rsid w:val="0086487C"/>
    <w:rsid w:val="00864996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34A"/>
    <w:rsid w:val="0092571A"/>
    <w:rsid w:val="009265E7"/>
    <w:rsid w:val="0092726B"/>
    <w:rsid w:val="009361BA"/>
    <w:rsid w:val="00944F78"/>
    <w:rsid w:val="009510E7"/>
    <w:rsid w:val="00951F79"/>
    <w:rsid w:val="00952C89"/>
    <w:rsid w:val="009571D8"/>
    <w:rsid w:val="009650EA"/>
    <w:rsid w:val="00965FBE"/>
    <w:rsid w:val="009736FE"/>
    <w:rsid w:val="0097790C"/>
    <w:rsid w:val="0098506E"/>
    <w:rsid w:val="009A44CE"/>
    <w:rsid w:val="009C4DFC"/>
    <w:rsid w:val="009D44F8"/>
    <w:rsid w:val="009E2F93"/>
    <w:rsid w:val="009E3160"/>
    <w:rsid w:val="009F05C4"/>
    <w:rsid w:val="009F220C"/>
    <w:rsid w:val="009F3B05"/>
    <w:rsid w:val="009F4931"/>
    <w:rsid w:val="00A14534"/>
    <w:rsid w:val="00A16DAA"/>
    <w:rsid w:val="00A24162"/>
    <w:rsid w:val="00A25023"/>
    <w:rsid w:val="00A25E94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134D"/>
    <w:rsid w:val="00B81760"/>
    <w:rsid w:val="00B8494C"/>
    <w:rsid w:val="00BA0D22"/>
    <w:rsid w:val="00BA1546"/>
    <w:rsid w:val="00BA39D0"/>
    <w:rsid w:val="00BB4E51"/>
    <w:rsid w:val="00BD431F"/>
    <w:rsid w:val="00BE423E"/>
    <w:rsid w:val="00BF61AC"/>
    <w:rsid w:val="00C01FC8"/>
    <w:rsid w:val="00C47FA6"/>
    <w:rsid w:val="00C57FC6"/>
    <w:rsid w:val="00C66A7D"/>
    <w:rsid w:val="00C779DA"/>
    <w:rsid w:val="00C814F7"/>
    <w:rsid w:val="00CA20F3"/>
    <w:rsid w:val="00CA4B4D"/>
    <w:rsid w:val="00CB35C3"/>
    <w:rsid w:val="00CD323D"/>
    <w:rsid w:val="00CD7012"/>
    <w:rsid w:val="00CE4030"/>
    <w:rsid w:val="00CE5F5D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D50"/>
    <w:rsid w:val="00E5632B"/>
    <w:rsid w:val="00E6062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8E6"/>
    <w:rsid w:val="00F61DF9"/>
    <w:rsid w:val="00F81960"/>
    <w:rsid w:val="00F82424"/>
    <w:rsid w:val="00F8769D"/>
    <w:rsid w:val="00F9350C"/>
    <w:rsid w:val="00F94EB5"/>
    <w:rsid w:val="00F9624D"/>
    <w:rsid w:val="00FA3147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10D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0A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226065E20049DCAF3FBC068F01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8CB3-9404-472B-9189-EBC50182247A}"/>
      </w:docPartPr>
      <w:docPartBody>
        <w:p w:rsidR="00C8103B" w:rsidRDefault="00132A9A">
          <w:pPr>
            <w:pStyle w:val="49226065E20049DCAF3FBC068F018DDB"/>
          </w:pPr>
          <w:r w:rsidRPr="00CF1A49">
            <w:t>·</w:t>
          </w:r>
        </w:p>
      </w:docPartBody>
    </w:docPart>
    <w:docPart>
      <w:docPartPr>
        <w:name w:val="8B2F8B81A3A1482483DB0B2878BF1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085F7-70B3-47DE-83A8-5818621327C0}"/>
      </w:docPartPr>
      <w:docPartBody>
        <w:p w:rsidR="00C8103B" w:rsidRDefault="00132A9A">
          <w:pPr>
            <w:pStyle w:val="8B2F8B81A3A1482483DB0B2878BF1568"/>
          </w:pPr>
          <w:r w:rsidRPr="00CF1A49">
            <w:t>Education</w:t>
          </w:r>
        </w:p>
      </w:docPartBody>
    </w:docPart>
    <w:docPart>
      <w:docPartPr>
        <w:name w:val="4DFEE0D4772B4BA9B3555D34C8E5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F98C-5E86-44F8-BBBA-D680C6906D0B}"/>
      </w:docPartPr>
      <w:docPartBody>
        <w:p w:rsidR="00C8103B" w:rsidRDefault="00132A9A">
          <w:pPr>
            <w:pStyle w:val="4DFEE0D4772B4BA9B3555D34C8E5F10F"/>
          </w:pPr>
          <w:r w:rsidRPr="00CF1A49">
            <w:t>Skills</w:t>
          </w:r>
        </w:p>
      </w:docPartBody>
    </w:docPart>
    <w:docPart>
      <w:docPartPr>
        <w:name w:val="BCCE7E494B1743138693FE94CD8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50533-8BB7-4D8B-ABCE-30883BBBEBC2}"/>
      </w:docPartPr>
      <w:docPartBody>
        <w:p w:rsidR="00C8103B" w:rsidRDefault="007B2591" w:rsidP="007B2591">
          <w:pPr>
            <w:pStyle w:val="BCCE7E494B1743138693FE94CD8B96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1"/>
    <w:rsid w:val="00132A9A"/>
    <w:rsid w:val="00214C50"/>
    <w:rsid w:val="00257046"/>
    <w:rsid w:val="002B0F5C"/>
    <w:rsid w:val="00565367"/>
    <w:rsid w:val="005A25B2"/>
    <w:rsid w:val="00665249"/>
    <w:rsid w:val="007247D7"/>
    <w:rsid w:val="007B2591"/>
    <w:rsid w:val="008E2180"/>
    <w:rsid w:val="009E73A0"/>
    <w:rsid w:val="00A5611E"/>
    <w:rsid w:val="00C8103B"/>
    <w:rsid w:val="00F951CD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226065E20049DCAF3FBC068F018DDB">
    <w:name w:val="49226065E20049DCAF3FBC068F018D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B2F8B81A3A1482483DB0B2878BF1568">
    <w:name w:val="8B2F8B81A3A1482483DB0B2878BF1568"/>
  </w:style>
  <w:style w:type="paragraph" w:customStyle="1" w:styleId="4DFEE0D4772B4BA9B3555D34C8E5F10F">
    <w:name w:val="4DFEE0D4772B4BA9B3555D34C8E5F10F"/>
  </w:style>
  <w:style w:type="paragraph" w:customStyle="1" w:styleId="BCCE7E494B1743138693FE94CD8B966C">
    <w:name w:val="BCCE7E494B1743138693FE94CD8B966C"/>
    <w:rsid w:val="007B2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2023-03-16T19:23:00Z</dcterms:created>
  <dcterms:modified xsi:type="dcterms:W3CDTF">2023-03-16T19:23:00Z</dcterms:modified>
  <cp:category/>
</cp:coreProperties>
</file>